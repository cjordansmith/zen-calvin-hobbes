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EE0D1" w14:textId="4CB8BB89" w:rsidR="00CD57FB" w:rsidRPr="00510E8E" w:rsidRDefault="00645174" w:rsidP="00510E8E">
      <w:pPr>
        <w:pStyle w:val="Heading1"/>
        <w:spacing w:before="240" w:after="240" w:line="240" w:lineRule="auto"/>
        <w:contextualSpacing/>
        <w:jc w:val="both"/>
        <w:rPr>
          <w:color w:val="auto"/>
        </w:rPr>
      </w:pPr>
      <w:r>
        <w:rPr>
          <w:color w:val="auto"/>
        </w:rPr>
        <w:t>CSS Zen Garden</w:t>
      </w:r>
    </w:p>
    <w:p w14:paraId="78244B1F" w14:textId="77777777" w:rsidR="00645174" w:rsidRDefault="00645174" w:rsidP="006451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PT Sans" w:hAnsi="PT Sans" w:cs="PT Sans"/>
          <w:color w:val="282828"/>
          <w:sz w:val="22"/>
          <w:szCs w:val="22"/>
        </w:rPr>
      </w:pPr>
      <w:r w:rsidRPr="00645174">
        <w:rPr>
          <w:rFonts w:ascii="PT Sans" w:hAnsi="PT Sans" w:cs="PT Sans"/>
          <w:color w:val="282828"/>
          <w:sz w:val="22"/>
          <w:szCs w:val="22"/>
        </w:rPr>
        <w:t>Your final project is a CSS-based design for CSS Zen Garden. This project has been going on for a very long time, but was recently updated. </w:t>
      </w:r>
    </w:p>
    <w:p w14:paraId="04E357F9" w14:textId="77777777" w:rsidR="00645174" w:rsidRPr="00645174" w:rsidRDefault="00645174" w:rsidP="006451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PT Sans" w:hAnsi="PT Sans" w:cs="PT Sans"/>
          <w:color w:val="282828"/>
          <w:sz w:val="22"/>
          <w:szCs w:val="22"/>
        </w:rPr>
      </w:pPr>
    </w:p>
    <w:p w14:paraId="2362E943" w14:textId="3264A69A" w:rsidR="00645174" w:rsidRDefault="00645174" w:rsidP="006451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PT Sans" w:hAnsi="PT Sans" w:cs="PT Sans"/>
          <w:color w:val="282828"/>
          <w:sz w:val="22"/>
          <w:szCs w:val="22"/>
        </w:rPr>
      </w:pPr>
      <w:r w:rsidRPr="00645174">
        <w:rPr>
          <w:rFonts w:ascii="PT Sans" w:hAnsi="PT Sans" w:cs="PT Sans"/>
          <w:color w:val="282828"/>
          <w:sz w:val="22"/>
          <w:szCs w:val="22"/>
        </w:rPr>
        <w:t xml:space="preserve">Here is a </w:t>
      </w:r>
      <w:r>
        <w:rPr>
          <w:rFonts w:ascii="PT Sans" w:hAnsi="PT Sans" w:cs="PT Sans"/>
          <w:color w:val="282828"/>
          <w:sz w:val="22"/>
          <w:szCs w:val="22"/>
        </w:rPr>
        <w:t>l</w:t>
      </w:r>
      <w:r w:rsidRPr="00645174">
        <w:rPr>
          <w:rFonts w:ascii="PT Sans" w:hAnsi="PT Sans" w:cs="PT Sans"/>
          <w:color w:val="282828"/>
          <w:sz w:val="22"/>
          <w:szCs w:val="22"/>
        </w:rPr>
        <w:t>ink to the </w:t>
      </w:r>
      <w:hyperlink r:id="rId7" w:history="1">
        <w:r w:rsidRPr="00645174">
          <w:rPr>
            <w:rStyle w:val="Hyperlink"/>
            <w:rFonts w:ascii="PT Sans" w:hAnsi="PT Sans" w:cs="PT Sans"/>
            <w:sz w:val="22"/>
            <w:szCs w:val="22"/>
          </w:rPr>
          <w:t>main site</w:t>
        </w:r>
      </w:hyperlink>
      <w:r w:rsidRPr="00645174">
        <w:rPr>
          <w:rFonts w:ascii="PT Sans" w:hAnsi="PT Sans" w:cs="PT Sans"/>
          <w:color w:val="282828"/>
          <w:sz w:val="22"/>
          <w:szCs w:val="22"/>
        </w:rPr>
        <w:t>.</w:t>
      </w:r>
    </w:p>
    <w:p w14:paraId="20B29040" w14:textId="77777777" w:rsidR="00645174" w:rsidRPr="00645174" w:rsidRDefault="00645174" w:rsidP="006451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PT Sans" w:hAnsi="PT Sans" w:cs="PT Sans"/>
          <w:color w:val="282828"/>
          <w:sz w:val="22"/>
          <w:szCs w:val="22"/>
        </w:rPr>
      </w:pPr>
    </w:p>
    <w:p w14:paraId="249B72B4" w14:textId="77777777" w:rsidR="00645174" w:rsidRPr="00645174" w:rsidRDefault="00645174" w:rsidP="0064517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PT Sans" w:hAnsi="PT Sans" w:cs="PT Sans"/>
          <w:color w:val="282828"/>
          <w:sz w:val="22"/>
          <w:szCs w:val="22"/>
        </w:rPr>
      </w:pPr>
      <w:r w:rsidRPr="00645174">
        <w:rPr>
          <w:rFonts w:ascii="PT Sans" w:hAnsi="PT Sans" w:cs="PT Sans"/>
          <w:color w:val="282828"/>
          <w:sz w:val="22"/>
          <w:szCs w:val="22"/>
        </w:rPr>
        <w:t>Download the example HTML and CSS files from the above link.</w:t>
      </w:r>
    </w:p>
    <w:p w14:paraId="7A8C222D" w14:textId="77777777" w:rsidR="00645174" w:rsidRPr="00645174" w:rsidRDefault="00645174" w:rsidP="0064517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PT Sans" w:hAnsi="PT Sans" w:cs="PT Sans"/>
          <w:color w:val="282828"/>
          <w:sz w:val="22"/>
          <w:szCs w:val="22"/>
        </w:rPr>
      </w:pPr>
      <w:r w:rsidRPr="00645174">
        <w:rPr>
          <w:rFonts w:ascii="PT Sans" w:hAnsi="PT Sans" w:cs="PT Sans"/>
          <w:color w:val="282828"/>
          <w:sz w:val="22"/>
          <w:szCs w:val="22"/>
        </w:rPr>
        <w:t>Design your page. Be creative and make it something you would want to show potential clients or employers.</w:t>
      </w:r>
    </w:p>
    <w:p w14:paraId="6D0820CA" w14:textId="04DDCC80" w:rsidR="00645174" w:rsidRPr="00645174" w:rsidRDefault="00645174" w:rsidP="0064517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PT Sans" w:hAnsi="PT Sans" w:cs="PT Sans"/>
          <w:color w:val="282828"/>
          <w:sz w:val="22"/>
          <w:szCs w:val="22"/>
        </w:rPr>
      </w:pPr>
      <w:r w:rsidRPr="00645174">
        <w:rPr>
          <w:rFonts w:ascii="PT Sans" w:hAnsi="PT Sans" w:cs="PT Sans"/>
          <w:color w:val="282828"/>
          <w:sz w:val="22"/>
          <w:szCs w:val="22"/>
        </w:rPr>
        <w:t>Code your page. You aren't allowed to touch the html, so CSS is all you get. You can use fonts, images, etc., but you may not use JavaScript.</w:t>
      </w:r>
    </w:p>
    <w:p w14:paraId="6BDEDCBE" w14:textId="79050A59" w:rsidR="00645174" w:rsidRDefault="00645174" w:rsidP="0064517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PT Sans" w:hAnsi="PT Sans" w:cs="PT Sans"/>
          <w:color w:val="282828"/>
          <w:sz w:val="22"/>
          <w:szCs w:val="22"/>
        </w:rPr>
      </w:pPr>
      <w:r w:rsidRPr="00645174">
        <w:rPr>
          <w:rFonts w:ascii="PT Sans" w:hAnsi="PT Sans" w:cs="PT Sans"/>
          <w:color w:val="282828"/>
          <w:sz w:val="22"/>
          <w:szCs w:val="22"/>
        </w:rPr>
        <w:t xml:space="preserve">Zip up and submit your code to </w:t>
      </w:r>
      <w:r>
        <w:rPr>
          <w:rFonts w:ascii="PT Sans" w:hAnsi="PT Sans" w:cs="PT Sans"/>
          <w:color w:val="282828"/>
          <w:sz w:val="22"/>
          <w:szCs w:val="22"/>
        </w:rPr>
        <w:t>the Week 13 D</w:t>
      </w:r>
      <w:r w:rsidRPr="00645174">
        <w:rPr>
          <w:rFonts w:ascii="PT Sans" w:hAnsi="PT Sans" w:cs="PT Sans"/>
          <w:color w:val="282828"/>
          <w:sz w:val="22"/>
          <w:szCs w:val="22"/>
        </w:rPr>
        <w:t>ropbox (along with any necessary images, fonts, etc.).</w:t>
      </w:r>
    </w:p>
    <w:p w14:paraId="7D54A1D7" w14:textId="77777777" w:rsidR="00645174" w:rsidRPr="00645174" w:rsidRDefault="00645174" w:rsidP="00645174">
      <w:pPr>
        <w:widowControl w:val="0"/>
        <w:autoSpaceDE w:val="0"/>
        <w:autoSpaceDN w:val="0"/>
        <w:adjustRightInd w:val="0"/>
        <w:spacing w:after="0" w:line="240" w:lineRule="auto"/>
        <w:ind w:left="940"/>
        <w:jc w:val="both"/>
        <w:rPr>
          <w:rFonts w:ascii="PT Sans" w:hAnsi="PT Sans" w:cs="PT Sans"/>
          <w:color w:val="282828"/>
          <w:sz w:val="22"/>
          <w:szCs w:val="22"/>
        </w:rPr>
      </w:pPr>
    </w:p>
    <w:p w14:paraId="5FC74C7F" w14:textId="77777777" w:rsidR="00645174" w:rsidRDefault="00645174" w:rsidP="006451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PT Sans" w:hAnsi="PT Sans" w:cs="PT Sans"/>
          <w:color w:val="282828"/>
          <w:sz w:val="22"/>
          <w:szCs w:val="22"/>
        </w:rPr>
      </w:pPr>
      <w:r w:rsidRPr="00645174">
        <w:rPr>
          <w:rFonts w:ascii="PT Sans" w:hAnsi="PT Sans" w:cs="PT Sans"/>
          <w:color w:val="282828"/>
          <w:sz w:val="22"/>
          <w:szCs w:val="22"/>
        </w:rPr>
        <w:t xml:space="preserve">Here is a link to the </w:t>
      </w:r>
      <w:hyperlink r:id="rId8" w:history="1">
        <w:r w:rsidRPr="00645174">
          <w:rPr>
            <w:rStyle w:val="Hyperlink"/>
            <w:rFonts w:ascii="PT Sans" w:hAnsi="PT Sans" w:cs="PT Sans"/>
            <w:sz w:val="22"/>
            <w:szCs w:val="22"/>
          </w:rPr>
          <w:t>project FAQ</w:t>
        </w:r>
      </w:hyperlink>
      <w:r w:rsidRPr="00645174">
        <w:rPr>
          <w:rFonts w:ascii="PT Sans" w:hAnsi="PT Sans" w:cs="PT Sans"/>
          <w:color w:val="282828"/>
          <w:sz w:val="22"/>
          <w:szCs w:val="22"/>
        </w:rPr>
        <w:t>.</w:t>
      </w:r>
    </w:p>
    <w:p w14:paraId="32D1B6F5" w14:textId="77777777" w:rsidR="00645174" w:rsidRPr="00645174" w:rsidRDefault="00645174" w:rsidP="006451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PT Sans" w:hAnsi="PT Sans" w:cs="PT Sans"/>
          <w:color w:val="282828"/>
          <w:sz w:val="22"/>
          <w:szCs w:val="22"/>
        </w:rPr>
      </w:pPr>
    </w:p>
    <w:p w14:paraId="210D565E" w14:textId="7BCE9E7E" w:rsidR="00CD57FB" w:rsidRPr="00510E8E" w:rsidRDefault="00645174" w:rsidP="006451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auto"/>
          <w:sz w:val="22"/>
          <w:szCs w:val="22"/>
        </w:rPr>
      </w:pPr>
      <w:r w:rsidRPr="00645174">
        <w:rPr>
          <w:rFonts w:ascii="PT Sans" w:hAnsi="PT Sans" w:cs="PT Sans"/>
          <w:color w:val="282828"/>
          <w:sz w:val="22"/>
          <w:szCs w:val="22"/>
        </w:rPr>
        <w:t xml:space="preserve">Here is a link to see </w:t>
      </w:r>
      <w:hyperlink r:id="rId9" w:history="1">
        <w:r w:rsidRPr="00645174">
          <w:rPr>
            <w:rStyle w:val="Hyperlink"/>
            <w:rFonts w:ascii="PT Sans" w:hAnsi="PT Sans" w:cs="PT Sans"/>
            <w:sz w:val="22"/>
            <w:szCs w:val="22"/>
          </w:rPr>
          <w:t>example designs</w:t>
        </w:r>
      </w:hyperlink>
      <w:r w:rsidRPr="00645174">
        <w:rPr>
          <w:rFonts w:ascii="PT Sans" w:hAnsi="PT Sans" w:cs="PT Sans"/>
          <w:color w:val="282828"/>
          <w:sz w:val="22"/>
          <w:szCs w:val="22"/>
        </w:rPr>
        <w:t>.</w:t>
      </w:r>
      <w:bookmarkStart w:id="0" w:name="_GoBack"/>
      <w:bookmarkEnd w:id="0"/>
    </w:p>
    <w:sectPr w:rsidR="00CD57FB" w:rsidRPr="00510E8E">
      <w:footerReference w:type="default" r:id="rId10"/>
      <w:headerReference w:type="first" r:id="rId11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D95CB0" w14:textId="77777777" w:rsidR="00A86242" w:rsidRDefault="00A86242">
      <w:r>
        <w:separator/>
      </w:r>
    </w:p>
    <w:p w14:paraId="6AC5AD91" w14:textId="77777777" w:rsidR="00A86242" w:rsidRDefault="00A86242"/>
  </w:endnote>
  <w:endnote w:type="continuationSeparator" w:id="0">
    <w:p w14:paraId="757BA5E5" w14:textId="77777777" w:rsidR="00A86242" w:rsidRDefault="00A86242">
      <w:r>
        <w:continuationSeparator/>
      </w:r>
    </w:p>
    <w:p w14:paraId="23984551" w14:textId="77777777" w:rsidR="00A86242" w:rsidRDefault="00A862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T Sans">
    <w:panose1 w:val="020B0503020203020204"/>
    <w:charset w:val="CC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9CDB76" w14:textId="77777777" w:rsidR="00CD57FB" w:rsidRDefault="006D775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517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303001" w14:textId="77777777" w:rsidR="00A86242" w:rsidRDefault="00A86242">
      <w:r>
        <w:separator/>
      </w:r>
    </w:p>
    <w:p w14:paraId="12AE6890" w14:textId="77777777" w:rsidR="00A86242" w:rsidRDefault="00A86242"/>
  </w:footnote>
  <w:footnote w:type="continuationSeparator" w:id="0">
    <w:p w14:paraId="145ED8DB" w14:textId="77777777" w:rsidR="00A86242" w:rsidRDefault="00A86242">
      <w:r>
        <w:continuationSeparator/>
      </w:r>
    </w:p>
    <w:p w14:paraId="15B217F0" w14:textId="77777777" w:rsidR="00A86242" w:rsidRDefault="00A8624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17B0A" w14:textId="77777777" w:rsidR="00510E8E" w:rsidRPr="00510E8E" w:rsidRDefault="00510E8E" w:rsidP="00645174">
    <w:pPr>
      <w:pStyle w:val="Header"/>
      <w:jc w:val="right"/>
      <w:rPr>
        <w:sz w:val="22"/>
        <w:szCs w:val="22"/>
      </w:rPr>
    </w:pPr>
    <w:r w:rsidRPr="00510E8E">
      <w:rPr>
        <w:sz w:val="22"/>
        <w:szCs w:val="22"/>
      </w:rPr>
      <w:t>Web 122-001</w:t>
    </w:r>
  </w:p>
  <w:p w14:paraId="78DA0D57" w14:textId="04329DA4" w:rsidR="00510E8E" w:rsidRPr="00510E8E" w:rsidRDefault="00510E8E" w:rsidP="00645174">
    <w:pPr>
      <w:pStyle w:val="Header"/>
      <w:jc w:val="right"/>
      <w:rPr>
        <w:sz w:val="22"/>
        <w:szCs w:val="22"/>
      </w:rPr>
    </w:pPr>
    <w:r w:rsidRPr="00510E8E">
      <w:rPr>
        <w:sz w:val="22"/>
        <w:szCs w:val="22"/>
      </w:rPr>
      <w:t xml:space="preserve">Week 13 </w:t>
    </w:r>
    <w:r w:rsidR="00645174">
      <w:rPr>
        <w:sz w:val="22"/>
        <w:szCs w:val="22"/>
      </w:rPr>
      <w:t>Project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A7834"/>
    <w:multiLevelType w:val="hybridMultilevel"/>
    <w:tmpl w:val="729EB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8E"/>
    <w:rsid w:val="00510E8E"/>
    <w:rsid w:val="00645174"/>
    <w:rsid w:val="006D7759"/>
    <w:rsid w:val="00A86242"/>
    <w:rsid w:val="00CD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B01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510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csszengarden.com/" TargetMode="External"/><Relationship Id="rId8" Type="http://schemas.openxmlformats.org/officeDocument/2006/relationships/hyperlink" Target="http://www.mezzoblue.com/zengarden/faq/" TargetMode="External"/><Relationship Id="rId9" Type="http://schemas.openxmlformats.org/officeDocument/2006/relationships/hyperlink" Target="http://www.mezzoblue.com/zengarden/alldesigns/" TargetMode="Externa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Volumes/MacbookHDD/jordan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10</TotalTime>
  <Pages>1</Pages>
  <Words>124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Christopher Smith</cp:lastModifiedBy>
  <cp:revision>2</cp:revision>
  <dcterms:created xsi:type="dcterms:W3CDTF">2016-05-07T04:49:00Z</dcterms:created>
  <dcterms:modified xsi:type="dcterms:W3CDTF">2016-05-07T05:59:00Z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